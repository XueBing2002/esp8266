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81" w:rsidRDefault="00A31D81">
      <w:r>
        <w:t>ABCDEFHWWWWWWWWWWWWWWWWWWWWWWWWW</w:t>
      </w:r>
    </w:p>
    <w:sectPr w:rsidR="00A31D81" w:rsidSect="008F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4A21"/>
    <w:rsid w:val="000A29D3"/>
    <w:rsid w:val="00120A54"/>
    <w:rsid w:val="001D5D37"/>
    <w:rsid w:val="002E4ABA"/>
    <w:rsid w:val="00315EB7"/>
    <w:rsid w:val="003C05E5"/>
    <w:rsid w:val="00554B6D"/>
    <w:rsid w:val="005F7776"/>
    <w:rsid w:val="00622062"/>
    <w:rsid w:val="00703A5B"/>
    <w:rsid w:val="007555DA"/>
    <w:rsid w:val="007D4CBA"/>
    <w:rsid w:val="008F1172"/>
    <w:rsid w:val="00902256"/>
    <w:rsid w:val="00924A21"/>
    <w:rsid w:val="009717AF"/>
    <w:rsid w:val="00974B00"/>
    <w:rsid w:val="009F5C74"/>
    <w:rsid w:val="00A31D81"/>
    <w:rsid w:val="00A4331D"/>
    <w:rsid w:val="00AE5084"/>
    <w:rsid w:val="00B40724"/>
    <w:rsid w:val="00B73EB3"/>
    <w:rsid w:val="00B74204"/>
    <w:rsid w:val="00C502C5"/>
    <w:rsid w:val="00D4760D"/>
    <w:rsid w:val="00D70C51"/>
    <w:rsid w:val="00D72495"/>
    <w:rsid w:val="00D75698"/>
    <w:rsid w:val="00D90C01"/>
    <w:rsid w:val="00EA7FE5"/>
    <w:rsid w:val="00F3393D"/>
    <w:rsid w:val="00FA1B50"/>
    <w:rsid w:val="00FA2CB5"/>
    <w:rsid w:val="00FB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B7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4</Words>
  <Characters>29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subject/>
  <dc:creator>Administrator</dc:creator>
  <cp:keywords/>
  <dc:description/>
  <cp:lastModifiedBy>微软用户</cp:lastModifiedBy>
  <cp:revision>5</cp:revision>
  <dcterms:created xsi:type="dcterms:W3CDTF">2021-10-11T08:58:00Z</dcterms:created>
  <dcterms:modified xsi:type="dcterms:W3CDTF">2021-10-11T09:05:00Z</dcterms:modified>
</cp:coreProperties>
</file>